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4173" w14:textId="77777777"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14:paraId="3EE3C44D" w14:textId="77777777" w:rsidR="00D858B5" w:rsidRPr="00122852" w:rsidRDefault="00D858B5" w:rsidP="00F435BF">
      <w:pPr>
        <w:pStyle w:val="MainHead"/>
      </w:pPr>
      <w:r w:rsidRPr="00122852">
        <w:t>DECLARATION</w:t>
      </w:r>
    </w:p>
    <w:p w14:paraId="42EE8A8D" w14:textId="03D6B338" w:rsidR="00D858B5" w:rsidRPr="00F844F2" w:rsidRDefault="00864DD4" w:rsidP="00F435BF">
      <w:pPr>
        <w:rPr>
          <w:rFonts w:cs="Times New Roman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 xml:space="preserve">, </w:t>
      </w:r>
      <w:r w:rsidR="002E6F29">
        <w:rPr>
          <w:b/>
        </w:rPr>
        <w:t>Aditya Surana</w:t>
      </w:r>
      <w:r w:rsidR="002E6F29" w:rsidRPr="00763D44">
        <w:rPr>
          <w:b/>
        </w:rPr>
        <w:t xml:space="preserve"> (</w:t>
      </w:r>
      <w:r w:rsidR="002E6F29">
        <w:rPr>
          <w:b/>
        </w:rPr>
        <w:t>17BTRIS036</w:t>
      </w:r>
      <w:r w:rsidR="002E6F29" w:rsidRPr="00763D44">
        <w:rPr>
          <w:b/>
        </w:rPr>
        <w:t>),</w:t>
      </w:r>
      <w:r w:rsidR="002E6F29" w:rsidRPr="00763D44">
        <w:rPr>
          <w:b/>
          <w:bCs/>
          <w:spacing w:val="6"/>
        </w:rPr>
        <w:t xml:space="preserve"> </w:t>
      </w:r>
      <w:r w:rsidR="002E6F29">
        <w:rPr>
          <w:b/>
        </w:rPr>
        <w:t>Anish Shrestha</w:t>
      </w:r>
      <w:r w:rsidR="002E6F29" w:rsidRPr="00763D44">
        <w:rPr>
          <w:b/>
        </w:rPr>
        <w:t xml:space="preserve"> (</w:t>
      </w:r>
      <w:r w:rsidR="002E6F29">
        <w:rPr>
          <w:b/>
        </w:rPr>
        <w:t>17BTRIS030</w:t>
      </w:r>
      <w:r w:rsidR="002E6F29" w:rsidRPr="00763D44">
        <w:rPr>
          <w:b/>
        </w:rPr>
        <w:t>),</w:t>
      </w:r>
      <w:r w:rsidR="002E6F29">
        <w:rPr>
          <w:b/>
        </w:rPr>
        <w:t xml:space="preserve"> Prabin Bishwakarma</w:t>
      </w:r>
      <w:r w:rsidR="002E6F29" w:rsidRPr="00763D44">
        <w:rPr>
          <w:b/>
        </w:rPr>
        <w:t xml:space="preserve"> (</w:t>
      </w:r>
      <w:r w:rsidR="002E6F29">
        <w:rPr>
          <w:b/>
        </w:rPr>
        <w:t>17BTRIS025</w:t>
      </w:r>
      <w:r w:rsidR="002E6F29" w:rsidRPr="00763D44">
        <w:rPr>
          <w:b/>
        </w:rPr>
        <w:t>),</w:t>
      </w:r>
      <w:r w:rsidR="002E6F29" w:rsidRPr="005811FA">
        <w:rPr>
          <w:b/>
        </w:rPr>
        <w:t xml:space="preserve"> </w:t>
      </w:r>
      <w:r w:rsidR="002E6F29">
        <w:rPr>
          <w:b/>
        </w:rPr>
        <w:t>Mohit Kumar</w:t>
      </w:r>
      <w:r w:rsidR="002E6F29" w:rsidRPr="00763D44">
        <w:rPr>
          <w:b/>
        </w:rPr>
        <w:t xml:space="preserve"> (</w:t>
      </w:r>
      <w:r w:rsidR="002E6F29">
        <w:rPr>
          <w:b/>
        </w:rPr>
        <w:t>17BTRIS0</w:t>
      </w:r>
      <w:r w:rsidR="00DA2839">
        <w:rPr>
          <w:b/>
        </w:rPr>
        <w:t>22</w:t>
      </w:r>
      <w:r w:rsidR="008C56B8" w:rsidRPr="00763D44">
        <w:rPr>
          <w:b/>
        </w:rPr>
        <w:t>),</w:t>
      </w:r>
      <w:r w:rsidR="00F2010D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student</w:t>
      </w:r>
      <w:r w:rsidRPr="00F844F2">
        <w:rPr>
          <w:rFonts w:cs="Times New Roman"/>
        </w:rPr>
        <w:t>’s</w:t>
      </w:r>
      <w:r w:rsidR="00042037" w:rsidRPr="00F844F2">
        <w:rPr>
          <w:rFonts w:cs="Times New Roman"/>
        </w:rPr>
        <w:t xml:space="preserve"> of eighth </w:t>
      </w:r>
      <w:r w:rsidR="00D858B5" w:rsidRPr="00F844F2">
        <w:rPr>
          <w:rFonts w:cs="Times New Roman"/>
        </w:rPr>
        <w:t xml:space="preserve">semester </w:t>
      </w:r>
      <w:r w:rsidR="00E20FB9">
        <w:rPr>
          <w:rFonts w:cs="Times New Roman"/>
        </w:rPr>
        <w:t>B.Tech</w:t>
      </w:r>
      <w:r w:rsidR="003E1CE2" w:rsidRPr="00F844F2">
        <w:rPr>
          <w:rFonts w:cs="Times New Roman"/>
        </w:rPr>
        <w:t xml:space="preserve"> in </w:t>
      </w:r>
      <w:r w:rsidR="001F37EC">
        <w:rPr>
          <w:rFonts w:cs="Times New Roman"/>
          <w:b/>
        </w:rPr>
        <w:t>Information</w:t>
      </w:r>
      <w:r w:rsidR="008E7FC7">
        <w:rPr>
          <w:rFonts w:cs="Times New Roman"/>
          <w:b/>
        </w:rPr>
        <w:t xml:space="preserve"> Science &amp;</w:t>
      </w:r>
      <w:r w:rsidR="003E1CE2" w:rsidRPr="00F844F2">
        <w:rPr>
          <w:rFonts w:cs="Times New Roman"/>
          <w:b/>
        </w:rPr>
        <w:t xml:space="preserve"> Engineering</w:t>
      </w:r>
      <w:r w:rsidR="00D858B5" w:rsidRPr="00F844F2">
        <w:rPr>
          <w:rFonts w:cs="Times New Roman"/>
        </w:rPr>
        <w:t xml:space="preserve">, at </w:t>
      </w:r>
      <w:r w:rsidR="00AF64B9">
        <w:rPr>
          <w:rFonts w:cs="Times New Roman"/>
          <w:spacing w:val="6"/>
          <w:szCs w:val="24"/>
        </w:rPr>
        <w:t>Faculty</w:t>
      </w:r>
      <w:r w:rsidR="005A3563" w:rsidRPr="00F844F2">
        <w:rPr>
          <w:rFonts w:cs="Times New Roman"/>
          <w:spacing w:val="6"/>
          <w:szCs w:val="24"/>
        </w:rPr>
        <w:t xml:space="preserve">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2A1705" w:rsidRPr="00F2010D">
        <w:rPr>
          <w:rFonts w:cs="Times New Roman"/>
          <w:b/>
          <w:bCs/>
          <w:spacing w:val="6"/>
          <w:szCs w:val="24"/>
        </w:rPr>
        <w:t>Jain</w:t>
      </w:r>
      <w:r w:rsidR="002A1705" w:rsidRPr="00F844F2">
        <w:rPr>
          <w:rFonts w:cs="Times New Roman"/>
          <w:spacing w:val="6"/>
          <w:szCs w:val="24"/>
        </w:rPr>
        <w:t> </w:t>
      </w:r>
      <w:r w:rsidR="00B85B6C">
        <w:rPr>
          <w:rFonts w:cs="Times New Roman"/>
          <w:b/>
          <w:spacing w:val="6"/>
          <w:szCs w:val="24"/>
        </w:rPr>
        <w:t xml:space="preserve">Deemed to-be </w:t>
      </w:r>
      <w:r w:rsidR="002A1705" w:rsidRPr="00F844F2">
        <w:rPr>
          <w:rFonts w:cs="Times New Roman"/>
          <w:b/>
          <w:spacing w:val="6"/>
          <w:szCs w:val="24"/>
        </w:rPr>
        <w:t>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61710D" w:rsidRPr="0061710D">
        <w:rPr>
          <w:rFonts w:cs="Times New Roman"/>
          <w:b/>
          <w:bCs/>
          <w:lang w:val="en-IN"/>
        </w:rPr>
        <w:t>Forecasting and predicting stock value using machine learning</w:t>
      </w:r>
      <w:r w:rsidR="00DA1498">
        <w:rPr>
          <w:rFonts w:cs="Times New Roman"/>
          <w:b/>
          <w:bCs/>
          <w:lang w:val="en-IN"/>
        </w:rPr>
        <w:t xml:space="preserve"> techniques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1F37EC">
        <w:rPr>
          <w:rFonts w:cs="Times New Roman"/>
          <w:b/>
          <w:bCs/>
          <w:spacing w:val="6"/>
          <w:szCs w:val="24"/>
        </w:rPr>
        <w:t>Information</w:t>
      </w:r>
      <w:r w:rsidR="00A5644B">
        <w:rPr>
          <w:rFonts w:cs="Times New Roman"/>
          <w:b/>
          <w:bCs/>
          <w:spacing w:val="6"/>
          <w:szCs w:val="24"/>
        </w:rPr>
        <w:t xml:space="preserve"> Science &amp; </w:t>
      </w:r>
      <w:r w:rsidR="005A3563" w:rsidRPr="00F844F2">
        <w:rPr>
          <w:rFonts w:cs="Times New Roman"/>
          <w:b/>
          <w:bCs/>
          <w:spacing w:val="6"/>
          <w:szCs w:val="24"/>
        </w:rPr>
        <w:t>Engineering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9D6BF4">
        <w:rPr>
          <w:rFonts w:cs="Times New Roman"/>
          <w:b/>
          <w:bCs/>
        </w:rPr>
        <w:t>2020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</w:t>
      </w:r>
      <w:r w:rsidR="009D6BF4">
        <w:rPr>
          <w:rFonts w:cs="Times New Roman"/>
          <w:b/>
          <w:bCs/>
        </w:rPr>
        <w:t>21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5D0B81" w:rsidRPr="00A64118" w14:paraId="241D3EC6" w14:textId="77777777" w:rsidTr="00414216">
        <w:tc>
          <w:tcPr>
            <w:tcW w:w="4478" w:type="dxa"/>
          </w:tcPr>
          <w:p w14:paraId="54460F20" w14:textId="77777777"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14:paraId="1EBF188B" w14:textId="77777777" w:rsidR="005D0B81" w:rsidRPr="005D0B81" w:rsidRDefault="005D0B81" w:rsidP="005D0B81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14:paraId="4A854214" w14:textId="77777777" w:rsidTr="00414216">
        <w:tc>
          <w:tcPr>
            <w:tcW w:w="4478" w:type="dxa"/>
          </w:tcPr>
          <w:p w14:paraId="10FE0734" w14:textId="5EB23673"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Name1</w:t>
            </w:r>
            <w:r w:rsidR="00F53CB6">
              <w:t>:</w:t>
            </w:r>
            <w:r w:rsidR="00BA0C31">
              <w:t xml:space="preserve"> Aditya Surana</w:t>
            </w:r>
          </w:p>
          <w:p w14:paraId="7C66FE20" w14:textId="3ADA9D7C" w:rsidR="008113CE" w:rsidRDefault="007847D7" w:rsidP="006521DA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BA0C31">
              <w:t xml:space="preserve"> 17BTRIS036</w:t>
            </w:r>
          </w:p>
        </w:tc>
        <w:tc>
          <w:tcPr>
            <w:tcW w:w="4479" w:type="dxa"/>
          </w:tcPr>
          <w:p w14:paraId="16300039" w14:textId="77777777"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14:paraId="312F9B34" w14:textId="77777777" w:rsidTr="00414216">
        <w:tc>
          <w:tcPr>
            <w:tcW w:w="4478" w:type="dxa"/>
          </w:tcPr>
          <w:p w14:paraId="7544DC05" w14:textId="010E0EF1" w:rsidR="007847D7" w:rsidRPr="00F20EA1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Name2</w:t>
            </w:r>
            <w:r w:rsidR="00BA0C31">
              <w:t>: Anish Shrestha</w:t>
            </w:r>
          </w:p>
          <w:p w14:paraId="6DB99517" w14:textId="70D6B205" w:rsidR="008113CE" w:rsidRDefault="007847D7" w:rsidP="006521DA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BA0C31">
              <w:t xml:space="preserve"> 17BTRIS030</w:t>
            </w:r>
          </w:p>
        </w:tc>
        <w:tc>
          <w:tcPr>
            <w:tcW w:w="4479" w:type="dxa"/>
          </w:tcPr>
          <w:p w14:paraId="03997524" w14:textId="77777777"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14:paraId="498B4FBF" w14:textId="77777777" w:rsidTr="00414216">
        <w:tc>
          <w:tcPr>
            <w:tcW w:w="4478" w:type="dxa"/>
          </w:tcPr>
          <w:p w14:paraId="0A61EB6B" w14:textId="1174F1B0"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Name3</w:t>
            </w:r>
            <w:r w:rsidR="00F53CB6">
              <w:t>:</w:t>
            </w:r>
            <w:r w:rsidR="00BA0C31">
              <w:t xml:space="preserve"> Mohit Kumar</w:t>
            </w:r>
          </w:p>
          <w:p w14:paraId="69910CF5" w14:textId="0145635D" w:rsidR="007847D7" w:rsidRDefault="007847D7" w:rsidP="006521DA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BA0C31">
              <w:t xml:space="preserve"> 17BTRIS0</w:t>
            </w:r>
            <w:r w:rsidR="00C9711B">
              <w:t>22</w:t>
            </w:r>
          </w:p>
        </w:tc>
        <w:tc>
          <w:tcPr>
            <w:tcW w:w="4479" w:type="dxa"/>
          </w:tcPr>
          <w:p w14:paraId="7CAB0FD5" w14:textId="77777777"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14:paraId="74604506" w14:textId="77777777" w:rsidTr="00414216">
        <w:tc>
          <w:tcPr>
            <w:tcW w:w="4478" w:type="dxa"/>
          </w:tcPr>
          <w:p w14:paraId="007F257D" w14:textId="12C69BD9"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Name4</w:t>
            </w:r>
            <w:r w:rsidR="00F53CB6">
              <w:t>:</w:t>
            </w:r>
            <w:r w:rsidR="00BA0C31">
              <w:t xml:space="preserve"> Prabin Biswakarma</w:t>
            </w:r>
          </w:p>
          <w:p w14:paraId="28CDCA62" w14:textId="6C95465F" w:rsidR="007847D7" w:rsidRDefault="007847D7" w:rsidP="006521DA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USN :</w:t>
            </w:r>
            <w:r w:rsidR="00BA0C31">
              <w:t xml:space="preserve"> 17BTRIS025</w:t>
            </w:r>
          </w:p>
          <w:p w14:paraId="79D9DE40" w14:textId="77777777" w:rsidR="00B85B6C" w:rsidRDefault="00B85B6C" w:rsidP="006521DA">
            <w:pPr>
              <w:pStyle w:val="Name-R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14:paraId="363041FD" w14:textId="77777777"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14:paraId="4D7944EB" w14:textId="77777777" w:rsidTr="00414216">
        <w:tc>
          <w:tcPr>
            <w:tcW w:w="4478" w:type="dxa"/>
          </w:tcPr>
          <w:p w14:paraId="2C44E746" w14:textId="77777777"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Place : Bangalore</w:t>
            </w:r>
          </w:p>
          <w:p w14:paraId="6A693814" w14:textId="77777777"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Date :</w:t>
            </w:r>
          </w:p>
        </w:tc>
        <w:tc>
          <w:tcPr>
            <w:tcW w:w="4479" w:type="dxa"/>
          </w:tcPr>
          <w:p w14:paraId="61993453" w14:textId="77777777"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</w:tbl>
    <w:p w14:paraId="4055D35F" w14:textId="77777777" w:rsidR="004914EC" w:rsidRDefault="004914EC" w:rsidP="00977D2E">
      <w:pPr>
        <w:pStyle w:val="MainHead"/>
        <w:jc w:val="both"/>
      </w:pPr>
    </w:p>
    <w:p w14:paraId="379AC1D9" w14:textId="77777777"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D4AFB"/>
    <w:rsid w:val="000D4CE6"/>
    <w:rsid w:val="000D612B"/>
    <w:rsid w:val="00120897"/>
    <w:rsid w:val="00122852"/>
    <w:rsid w:val="001266D3"/>
    <w:rsid w:val="001353E2"/>
    <w:rsid w:val="0013757E"/>
    <w:rsid w:val="001409E4"/>
    <w:rsid w:val="00181389"/>
    <w:rsid w:val="001972F6"/>
    <w:rsid w:val="001C799B"/>
    <w:rsid w:val="001E76C1"/>
    <w:rsid w:val="001F21E3"/>
    <w:rsid w:val="001F37EC"/>
    <w:rsid w:val="00221FA7"/>
    <w:rsid w:val="002473CB"/>
    <w:rsid w:val="00274E49"/>
    <w:rsid w:val="002A1705"/>
    <w:rsid w:val="002E6F29"/>
    <w:rsid w:val="00304773"/>
    <w:rsid w:val="00337A32"/>
    <w:rsid w:val="003451F7"/>
    <w:rsid w:val="00374B86"/>
    <w:rsid w:val="003A20C2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52F34"/>
    <w:rsid w:val="00577AA4"/>
    <w:rsid w:val="005817CB"/>
    <w:rsid w:val="005A3563"/>
    <w:rsid w:val="005D0B81"/>
    <w:rsid w:val="005D351E"/>
    <w:rsid w:val="005E0338"/>
    <w:rsid w:val="00604F36"/>
    <w:rsid w:val="00615AA4"/>
    <w:rsid w:val="0061710D"/>
    <w:rsid w:val="00647DAF"/>
    <w:rsid w:val="006521DA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1CAB"/>
    <w:rsid w:val="00883BFA"/>
    <w:rsid w:val="008A5062"/>
    <w:rsid w:val="008A73FF"/>
    <w:rsid w:val="008C56B8"/>
    <w:rsid w:val="008D3BF6"/>
    <w:rsid w:val="008E20B4"/>
    <w:rsid w:val="008E7FC7"/>
    <w:rsid w:val="008F211B"/>
    <w:rsid w:val="009038B7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BF4"/>
    <w:rsid w:val="009D6D48"/>
    <w:rsid w:val="009E06FF"/>
    <w:rsid w:val="00A02BCC"/>
    <w:rsid w:val="00A13297"/>
    <w:rsid w:val="00A342B7"/>
    <w:rsid w:val="00A5644B"/>
    <w:rsid w:val="00A64118"/>
    <w:rsid w:val="00A67D55"/>
    <w:rsid w:val="00A9106F"/>
    <w:rsid w:val="00AF64B9"/>
    <w:rsid w:val="00B002F6"/>
    <w:rsid w:val="00B421E6"/>
    <w:rsid w:val="00B6026D"/>
    <w:rsid w:val="00B85B6C"/>
    <w:rsid w:val="00BA0C31"/>
    <w:rsid w:val="00BB52AF"/>
    <w:rsid w:val="00BC70AC"/>
    <w:rsid w:val="00BD457E"/>
    <w:rsid w:val="00C00F1C"/>
    <w:rsid w:val="00C24DFE"/>
    <w:rsid w:val="00C32AB9"/>
    <w:rsid w:val="00C45D92"/>
    <w:rsid w:val="00C47250"/>
    <w:rsid w:val="00C60E1C"/>
    <w:rsid w:val="00C661BF"/>
    <w:rsid w:val="00C67CEF"/>
    <w:rsid w:val="00C9711B"/>
    <w:rsid w:val="00CA3A90"/>
    <w:rsid w:val="00CA79FC"/>
    <w:rsid w:val="00CB3F88"/>
    <w:rsid w:val="00CE1157"/>
    <w:rsid w:val="00CE1BC6"/>
    <w:rsid w:val="00D3199A"/>
    <w:rsid w:val="00D450FF"/>
    <w:rsid w:val="00D55631"/>
    <w:rsid w:val="00D56235"/>
    <w:rsid w:val="00D60E2A"/>
    <w:rsid w:val="00D858B5"/>
    <w:rsid w:val="00D87D48"/>
    <w:rsid w:val="00D96AEA"/>
    <w:rsid w:val="00DA1498"/>
    <w:rsid w:val="00DA2839"/>
    <w:rsid w:val="00DA3908"/>
    <w:rsid w:val="00DC2FD6"/>
    <w:rsid w:val="00DF7695"/>
    <w:rsid w:val="00E07E8E"/>
    <w:rsid w:val="00E20FB9"/>
    <w:rsid w:val="00E32631"/>
    <w:rsid w:val="00E57DA3"/>
    <w:rsid w:val="00E6705C"/>
    <w:rsid w:val="00EA711D"/>
    <w:rsid w:val="00EB2304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7BFB"/>
  <w15:docId w15:val="{01187F21-992E-4700-9992-B7ED3FAB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A1BC4-430E-47C9-B23A-1ACA7566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17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Aditya Surana</cp:lastModifiedBy>
  <cp:revision>22</cp:revision>
  <cp:lastPrinted>2017-05-16T09:43:00Z</cp:lastPrinted>
  <dcterms:created xsi:type="dcterms:W3CDTF">2017-05-12T11:04:00Z</dcterms:created>
  <dcterms:modified xsi:type="dcterms:W3CDTF">2021-06-01T07:59:00Z</dcterms:modified>
</cp:coreProperties>
</file>